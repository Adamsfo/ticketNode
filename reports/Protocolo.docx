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9F6B46A" w14:textId="2000A9C6" w:rsidR="001D375D" w:rsidRDefault="00000000" w:rsidP="00AE661A">
      <w:pPr>
        <w:widowControl w:val="0"/>
        <w:tabs>
          <w:tab w:val="start" w:pos="105pt"/>
        </w:tabs>
        <w:autoSpaceDE w:val="0"/>
        <w:spacing w:after="0pt" w:line="11.40pt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D89B5" wp14:editId="18C22ADA">
            <wp:simplePos x="0" y="0"/>
            <wp:positionH relativeFrom="page">
              <wp:posOffset>276225</wp:posOffset>
            </wp:positionH>
            <wp:positionV relativeFrom="page">
              <wp:posOffset>247650</wp:posOffset>
            </wp:positionV>
            <wp:extent cx="2162812" cy="477408"/>
            <wp:effectExtent l="0" t="0" r="0" b="0"/>
            <wp:wrapNone/>
            <wp:docPr id="3" name="Imagem 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812" cy="4774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C6D0BA" wp14:editId="7629DFF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87871" cy="565154"/>
            <wp:effectExtent l="0" t="0" r="17780" b="25400"/>
            <wp:wrapNone/>
            <wp:docPr id="4" name="Forma Livre: Forma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087871" cy="565154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9528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bodyPr lIns="0" tIns="0" rIns="0" bIns="0"/>
                </wp:wsp>
              </a:graphicData>
            </a:graphic>
          </wp:anchor>
        </w:drawing>
      </w:r>
      <w:r w:rsidR="00AE661A">
        <w:tab/>
      </w:r>
    </w:p>
    <w:p w14:paraId="28740812" w14:textId="77777777" w:rsidR="001D375D" w:rsidRDefault="00000000">
      <w:pPr>
        <w:widowControl w:val="0"/>
        <w:tabs>
          <w:tab w:val="start" w:pos="390pt"/>
          <w:tab w:val="start" w:pos="448.50pt"/>
        </w:tabs>
        <w:autoSpaceDE w:val="0"/>
        <w:spacing w:after="0pt" w:line="11.40pt" w:lineRule="auto"/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color w:val="000000"/>
        </w:rPr>
        <w:t>Protocolo:</w:t>
      </w:r>
      <w:r>
        <w:rPr>
          <w:rFonts w:ascii="Arial" w:hAnsi="Arial" w:cs="Arial"/>
          <w:b/>
          <w:bCs/>
        </w:rPr>
        <w:t>{</w:t>
      </w:r>
      <w:proofErr w:type="spellStart"/>
      <w:proofErr w:type="gramStart"/>
      <w:r>
        <w:rPr>
          <w:rFonts w:ascii="Arial" w:hAnsi="Arial" w:cs="Arial"/>
          <w:b/>
          <w:bCs/>
        </w:rPr>
        <w:t>d.dados</w:t>
      </w:r>
      <w:proofErr w:type="gramEnd"/>
      <w:r>
        <w:rPr>
          <w:rFonts w:ascii="Arial" w:hAnsi="Arial" w:cs="Arial"/>
          <w:b/>
          <w:bCs/>
        </w:rPr>
        <w:t>.Cod_protocolo</w:t>
      </w:r>
      <w:proofErr w:type="spellEnd"/>
      <w:r>
        <w:rPr>
          <w:rFonts w:ascii="Arial" w:hAnsi="Arial" w:cs="Arial"/>
          <w:b/>
          <w:bCs/>
        </w:rPr>
        <w:t>}</w:t>
      </w:r>
    </w:p>
    <w:p w14:paraId="066671E9" w14:textId="77777777" w:rsidR="001D375D" w:rsidRDefault="001D375D">
      <w:pPr>
        <w:widowControl w:val="0"/>
        <w:autoSpaceDE w:val="0"/>
        <w:spacing w:after="0pt" w:line="11.40pt" w:lineRule="auto"/>
        <w:rPr>
          <w:rFonts w:ascii="Arial" w:hAnsi="Arial" w:cs="Arial"/>
          <w:sz w:val="8"/>
          <w:szCs w:val="8"/>
        </w:rPr>
      </w:pPr>
    </w:p>
    <w:p w14:paraId="232CA32E" w14:textId="2F6DA3E5" w:rsidR="001D375D" w:rsidRDefault="00330C48">
      <w:pPr>
        <w:widowControl w:val="0"/>
        <w:tabs>
          <w:tab w:val="start" w:pos="390.75pt"/>
          <w:tab w:val="start" w:pos="481.50pt"/>
        </w:tabs>
        <w:autoSpaceDE w:val="0"/>
        <w:spacing w:after="0pt" w:line="11.40pt" w:lineRule="auto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0F913620" wp14:editId="44E236E4">
            <wp:simplePos x="0" y="0"/>
            <wp:positionH relativeFrom="margin">
              <wp:posOffset>0</wp:posOffset>
            </wp:positionH>
            <wp:positionV relativeFrom="page">
              <wp:posOffset>2456180</wp:posOffset>
            </wp:positionV>
            <wp:extent cx="7076440" cy="539750"/>
            <wp:effectExtent l="0" t="0" r="10160" b="12700"/>
            <wp:wrapNone/>
            <wp:docPr id="11" name="Forma Livre: Forma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076440" cy="539750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9528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txbx>
                    <wne:txbxContent>
                      <w:p w14:paraId="3E8103F6" w14:textId="77777777" w:rsidR="001D375D" w:rsidRDefault="00000000">
                        <w:pPr>
                          <w:widowControl w:val="0"/>
                          <w:tabs>
                            <w:tab w:val="start" w:pos="4.50pt"/>
                            <w:tab w:val="start" w:pos="82.45pt"/>
                          </w:tabs>
                          <w:autoSpaceDE w:val="0"/>
                          <w:spacing w:after="0pt" w:line="11.40pt" w:lineRule="auto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Data Protocolo: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.Dataa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7681C1D7" w14:textId="77777777" w:rsidR="001D375D" w:rsidRDefault="00000000">
                        <w:pPr>
                          <w:widowControl w:val="0"/>
                          <w:tabs>
                            <w:tab w:val="start" w:pos="4.50pt"/>
                            <w:tab w:val="start" w:pos="82.45pt"/>
                          </w:tabs>
                          <w:autoSpaceDE w:val="0"/>
                          <w:spacing w:after="0pt" w:line="11.40pt" w:lineRule="auto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Laboratório: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.Nome_Filial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Prevista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d.dados.DtEntregaclii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6AF64E43" w14:textId="77777777" w:rsidR="001D375D" w:rsidRDefault="00000000">
                        <w:pPr>
                          <w:widowControl w:val="0"/>
                          <w:tabs>
                            <w:tab w:val="start" w:pos="4.50pt"/>
                            <w:tab w:val="start" w:pos="73.45pt"/>
                          </w:tabs>
                          <w:autoSpaceDE w:val="0"/>
                          <w:spacing w:after="0pt" w:line="11.40pt" w:lineRule="auto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Qnt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. Amostras: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.Qnt_Amostra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0625559B" w14:textId="77777777" w:rsidR="001D375D" w:rsidRDefault="001D375D">
                        <w:pPr>
                          <w:jc w:val="center"/>
                        </w:pPr>
                      </w:p>
                    </wne:txbxContent>
                  </wp:txbx>
                  <wp:bodyPr vert="horz" wrap="square" lIns="0" tIns="0" rIns="0" bIns="0" anchor="t" anchorCtr="0" compatLnSpc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07C5">
        <w:rPr>
          <w:noProof/>
        </w:rPr>
        <w:drawing>
          <wp:anchor distT="0" distB="0" distL="114300" distR="114300" simplePos="0" relativeHeight="251668480" behindDoc="0" locked="0" layoutInCell="1" allowOverlap="1" wp14:anchorId="6B94DD6C" wp14:editId="4164EFEC">
            <wp:simplePos x="0" y="0"/>
            <wp:positionH relativeFrom="margin">
              <wp:align>center</wp:align>
            </wp:positionH>
            <wp:positionV relativeFrom="margin">
              <wp:posOffset>571500</wp:posOffset>
            </wp:positionV>
            <wp:extent cx="2382520" cy="151130"/>
            <wp:effectExtent l="0" t="0" r="0" b="1270"/>
            <wp:wrapNone/>
            <wp:docPr id="7" name="Forma Livre: Forma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82520" cy="151130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AFABAB"/>
                    </a:solidFill>
                    <a:ln cap="flat">
                      <a:noFill/>
                      <a:prstDash val="solid"/>
                    </a:ln>
                  </wp:spPr>
                  <wp:txbx>
                    <wne:txbxContent>
                      <w:p w14:paraId="2028C295" w14:textId="77777777" w:rsidR="001D375D" w:rsidRDefault="00000000">
                        <w:pPr>
                          <w:spacing w:after="0pt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DADOS REFERENTE AO SOLICITANTE</w:t>
                        </w:r>
                      </w:p>
                      <w:p w14:paraId="56BD95C2" w14:textId="77777777" w:rsidR="001D375D" w:rsidRDefault="001D375D">
                        <w:pPr>
                          <w:jc w:val="end"/>
                        </w:pPr>
                      </w:p>
                    </wne:txbxContent>
                  </wp:txbx>
                  <wp:bodyPr vert="horz" wrap="square" lIns="0" tIns="0" rIns="0" bIns="0" anchor="ctr" anchorCtr="0" compatLnSpc="0">
                    <a:noAutofit/>
                  </wp:bodyPr>
                </wp:wsp>
              </a:graphicData>
            </a:graphic>
          </wp:anchor>
        </w:drawing>
      </w:r>
      <w:r w:rsidR="009A7530">
        <w:rPr>
          <w:noProof/>
        </w:rPr>
        <w:drawing>
          <wp:anchor distT="0" distB="0" distL="114300" distR="114300" simplePos="0" relativeHeight="251672576" behindDoc="0" locked="0" layoutInCell="1" allowOverlap="1" wp14:anchorId="1FFA5DE3" wp14:editId="636CD561">
            <wp:simplePos x="0" y="0"/>
            <wp:positionH relativeFrom="margin">
              <wp:align>center</wp:align>
            </wp:positionH>
            <wp:positionV relativeFrom="margin">
              <wp:posOffset>2065655</wp:posOffset>
            </wp:positionV>
            <wp:extent cx="2382520" cy="151130"/>
            <wp:effectExtent l="0" t="0" r="0" b="1270"/>
            <wp:wrapNone/>
            <wp:docPr id="15" name="Forma Livre: Forma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82520" cy="151130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AFABAB"/>
                    </a:solidFill>
                    <a:ln cap="flat">
                      <a:noFill/>
                      <a:prstDash val="solid"/>
                    </a:ln>
                  </wp:spPr>
                  <wp:txbx>
                    <wne:txbxContent>
                      <w:p w14:paraId="7C634982" w14:textId="164B15A8" w:rsidR="009A7530" w:rsidRDefault="009A7530" w:rsidP="009A7530">
                        <w:pPr>
                          <w:spacing w:after="0pt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DADOS </w:t>
                        </w:r>
                        <w:r w:rsidR="000E07C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REFERENTE A AMOSTRA</w:t>
                        </w:r>
                      </w:p>
                      <w:p w14:paraId="0808041B" w14:textId="77777777" w:rsidR="009A7530" w:rsidRDefault="009A7530" w:rsidP="009A7530">
                        <w:pPr>
                          <w:jc w:val="end"/>
                        </w:pPr>
                      </w:p>
                    </wne:txbxContent>
                  </wp:txbx>
                  <wp:bodyPr vert="horz" wrap="square" lIns="0" tIns="0" rIns="0" bIns="0" anchor="ctr" anchorCtr="0" compatLnSpc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7530">
        <w:rPr>
          <w:noProof/>
        </w:rPr>
        <w:drawing>
          <wp:anchor distT="0" distB="0" distL="114300" distR="114300" simplePos="0" relativeHeight="251670528" behindDoc="1" locked="0" layoutInCell="1" allowOverlap="1" wp14:anchorId="034FBFCD" wp14:editId="05CF6C7D">
            <wp:simplePos x="0" y="0"/>
            <wp:positionH relativeFrom="margin">
              <wp:align>right</wp:align>
            </wp:positionH>
            <wp:positionV relativeFrom="margin">
              <wp:posOffset>2057400</wp:posOffset>
            </wp:positionV>
            <wp:extent cx="7088400" cy="172800"/>
            <wp:effectExtent l="0" t="0" r="17780" b="17780"/>
            <wp:wrapThrough wrapText="bothSides">
              <wp:wrapPolygon edited="0">
                <wp:start x="0" y="0"/>
                <wp:lineTo x="0" y="21441"/>
                <wp:lineTo x="21596" y="21441"/>
                <wp:lineTo x="21596" y="0"/>
                <wp:lineTo x="0" y="0"/>
              </wp:wrapPolygon>
            </wp:wrapThrough>
            <wp:docPr id="14" name="Forma Livre: Forma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088400" cy="172800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AFABAB"/>
                    </a:solidFill>
                    <a:ln w="9528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txbx>
                    <wne:txbxContent>
                      <w:p w14:paraId="2D2CFC15" w14:textId="77777777" w:rsidR="009A7530" w:rsidRDefault="009A7530" w:rsidP="009A7530">
                        <w:pPr>
                          <w:spacing w:after="0pt"/>
                          <w:jc w:val="center"/>
                        </w:pPr>
                      </w:p>
                      <w:p w14:paraId="31CF6C26" w14:textId="77777777" w:rsidR="009A7530" w:rsidRDefault="009A7530" w:rsidP="009A7530">
                        <w:pPr>
                          <w:jc w:val="end"/>
                        </w:pPr>
                      </w:p>
                    </wne:txbxContent>
                  </wp:txbx>
                  <wp:bodyPr vert="horz" wrap="square" lIns="0" tIns="0" rIns="0" bIns="0" anchor="ctr" anchorCtr="0" compatLnSpc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FE057F">
        <w:rPr>
          <w:noProof/>
        </w:rPr>
        <w:drawing>
          <wp:anchor distT="0" distB="0" distL="114300" distR="114300" simplePos="0" relativeHeight="251653119" behindDoc="1" locked="0" layoutInCell="1" allowOverlap="1" wp14:anchorId="2E975553" wp14:editId="6CBCE83E">
            <wp:simplePos x="0" y="0"/>
            <wp:positionH relativeFrom="margin">
              <wp:posOffset>15875</wp:posOffset>
            </wp:positionH>
            <wp:positionV relativeFrom="margin">
              <wp:posOffset>560070</wp:posOffset>
            </wp:positionV>
            <wp:extent cx="7088400" cy="172800"/>
            <wp:effectExtent l="0" t="0" r="17780" b="17780"/>
            <wp:wrapThrough wrapText="bothSides">
              <wp:wrapPolygon edited="0">
                <wp:start x="0" y="0"/>
                <wp:lineTo x="0" y="21441"/>
                <wp:lineTo x="21596" y="21441"/>
                <wp:lineTo x="21596" y="0"/>
                <wp:lineTo x="0" y="0"/>
              </wp:wrapPolygon>
            </wp:wrapThrough>
            <wp:docPr id="6" name="Forma Livre: Forma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088400" cy="172800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AFABAB"/>
                    </a:solidFill>
                    <a:ln w="9528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txbx>
                    <wne:txbxContent>
                      <w:p w14:paraId="37CE9452" w14:textId="77777777" w:rsidR="008C0496" w:rsidRDefault="008C0496" w:rsidP="008C0496">
                        <w:pPr>
                          <w:spacing w:after="0pt"/>
                          <w:jc w:val="center"/>
                        </w:pPr>
                      </w:p>
                      <w:p w14:paraId="08799DE9" w14:textId="77777777" w:rsidR="001D375D" w:rsidRDefault="001D375D">
                        <w:pPr>
                          <w:jc w:val="end"/>
                        </w:pPr>
                      </w:p>
                    </wne:txbxContent>
                  </wp:txbx>
                  <wp:bodyPr vert="horz" wrap="square" lIns="0" tIns="0" rIns="0" bIns="0" anchor="ctr" anchorCtr="0" compatLnSpc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E3FE9">
        <w:rPr>
          <w:noProof/>
        </w:rPr>
        <w:drawing>
          <wp:anchor distT="0" distB="0" distL="114300" distR="114300" simplePos="0" relativeHeight="251655168" behindDoc="0" locked="0" layoutInCell="1" allowOverlap="1" wp14:anchorId="347887AE" wp14:editId="792C8072">
            <wp:simplePos x="0" y="0"/>
            <wp:positionH relativeFrom="margin">
              <wp:align>right</wp:align>
            </wp:positionH>
            <wp:positionV relativeFrom="page">
              <wp:posOffset>962025</wp:posOffset>
            </wp:positionV>
            <wp:extent cx="7086600" cy="1323975"/>
            <wp:effectExtent l="0" t="0" r="19050" b="28575"/>
            <wp:wrapTight wrapText="bothSides">
              <wp:wrapPolygon edited="0">
                <wp:start x="348" y="0"/>
                <wp:lineTo x="0" y="1243"/>
                <wp:lineTo x="0" y="20201"/>
                <wp:lineTo x="232" y="21755"/>
                <wp:lineTo x="290" y="21755"/>
                <wp:lineTo x="21310" y="21755"/>
                <wp:lineTo x="21368" y="21755"/>
                <wp:lineTo x="21600" y="20201"/>
                <wp:lineTo x="21600" y="1243"/>
                <wp:lineTo x="21252" y="0"/>
                <wp:lineTo x="348" y="0"/>
              </wp:wrapPolygon>
            </wp:wrapTight>
            <wp:docPr id="9" name="Forma Livre: Forma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086600" cy="1323975"/>
                    </a:xfrm>
                    <a:custGeom>
                      <a:avLst/>
                      <a:gdLst>
                        <a:gd name="f0" fmla="val 10800000"/>
                        <a:gd name="f1" fmla="val 5400000"/>
                        <a:gd name="f2" fmla="val 16200000"/>
                        <a:gd name="f3" fmla="val w"/>
                        <a:gd name="f4" fmla="val h"/>
                        <a:gd name="f5" fmla="val ss"/>
                        <a:gd name="f6" fmla="val 0"/>
                        <a:gd name="f7" fmla="*/ 5419351 1 1725033"/>
                        <a:gd name="f8" fmla="val 45"/>
                        <a:gd name="f9" fmla="val 3600"/>
                        <a:gd name="f10" fmla="abs f3"/>
                        <a:gd name="f11" fmla="abs f4"/>
                        <a:gd name="f12" fmla="abs f5"/>
                        <a:gd name="f13" fmla="*/ f7 1 180"/>
                        <a:gd name="f14" fmla="+- 0 0 f1"/>
                        <a:gd name="f15" fmla="+- f6 f9 0"/>
                        <a:gd name="f16" fmla="?: f10 f3 1"/>
                        <a:gd name="f17" fmla="?: f11 f4 1"/>
                        <a:gd name="f18" fmla="?: f12 f5 1"/>
                        <a:gd name="f19" fmla="*/ f8 f13 1"/>
                        <a:gd name="f20" fmla="+- f6 0 f15"/>
                        <a:gd name="f21" fmla="+- f15 0 f6"/>
                        <a:gd name="f22" fmla="*/ f16 1 21600"/>
                        <a:gd name="f23" fmla="*/ f17 1 21600"/>
                        <a:gd name="f24" fmla="*/ 21600 f16 1"/>
                        <a:gd name="f25" fmla="*/ 21600 f17 1"/>
                        <a:gd name="f26" fmla="+- 0 0 f19"/>
                        <a:gd name="f27" fmla="abs f20"/>
                        <a:gd name="f28" fmla="abs f21"/>
                        <a:gd name="f29" fmla="?: f20 f14 f1"/>
                        <a:gd name="f30" fmla="?: f20 f1 f14"/>
                        <a:gd name="f31" fmla="?: f20 f2 f1"/>
                        <a:gd name="f32" fmla="?: f20 f1 f2"/>
                        <a:gd name="f33" fmla="?: f21 f14 f1"/>
                        <a:gd name="f34" fmla="?: f21 f1 f14"/>
                        <a:gd name="f35" fmla="?: f20 0 f0"/>
                        <a:gd name="f36" fmla="?: f20 f0 0"/>
                        <a:gd name="f37" fmla="min f23 f22"/>
                        <a:gd name="f38" fmla="*/ f24 1 f18"/>
                        <a:gd name="f39" fmla="*/ f25 1 f18"/>
                        <a:gd name="f40" fmla="*/ f26 f0 1"/>
                        <a:gd name="f41" fmla="?: f20 f32 f31"/>
                        <a:gd name="f42" fmla="?: f20 f31 f32"/>
                        <a:gd name="f43" fmla="?: f21 f30 f29"/>
                        <a:gd name="f44" fmla="val f38"/>
                        <a:gd name="f45" fmla="val f39"/>
                        <a:gd name="f46" fmla="*/ f40 1 f7"/>
                        <a:gd name="f47" fmla="?: f21 f42 f41"/>
                        <a:gd name="f48" fmla="*/ f15 f37 1"/>
                        <a:gd name="f49" fmla="*/ f6 f37 1"/>
                        <a:gd name="f50" fmla="*/ f27 f37 1"/>
                        <a:gd name="f51" fmla="*/ f28 f37 1"/>
                        <a:gd name="f52" fmla="+- f45 0 f9"/>
                        <a:gd name="f53" fmla="+- f44 0 f9"/>
                        <a:gd name="f54" fmla="+- f46 0 f1"/>
                        <a:gd name="f55" fmla="*/ f45 f37 1"/>
                        <a:gd name="f56" fmla="*/ f44 f37 1"/>
                        <a:gd name="f57" fmla="+- f45 0 f52"/>
                        <a:gd name="f58" fmla="+- f44 0 f53"/>
                        <a:gd name="f59" fmla="+- f52 0 f45"/>
                        <a:gd name="f60" fmla="+- f53 0 f44"/>
                        <a:gd name="f61" fmla="+- f54 f1 0"/>
                        <a:gd name="f62" fmla="*/ f52 f37 1"/>
                        <a:gd name="f63" fmla="*/ f53 f37 1"/>
                        <a:gd name="f64" fmla="abs f57"/>
                        <a:gd name="f65" fmla="?: f57 0 f0"/>
                        <a:gd name="f66" fmla="?: f57 f0 0"/>
                        <a:gd name="f67" fmla="?: f57 f33 f34"/>
                        <a:gd name="f68" fmla="abs f58"/>
                        <a:gd name="f69" fmla="abs f59"/>
                        <a:gd name="f70" fmla="?: f58 f14 f1"/>
                        <a:gd name="f71" fmla="?: f58 f1 f14"/>
                        <a:gd name="f72" fmla="?: f58 f2 f1"/>
                        <a:gd name="f73" fmla="?: f58 f1 f2"/>
                        <a:gd name="f74" fmla="abs f60"/>
                        <a:gd name="f75" fmla="?: f60 f14 f1"/>
                        <a:gd name="f76" fmla="?: f60 f1 f14"/>
                        <a:gd name="f77" fmla="?: f60 f36 f35"/>
                        <a:gd name="f78" fmla="?: f60 f35 f36"/>
                        <a:gd name="f79" fmla="*/ f61 f7 1"/>
                        <a:gd name="f80" fmla="?: f21 f66 f65"/>
                        <a:gd name="f81" fmla="?: f21 f65 f66"/>
                        <a:gd name="f82" fmla="?: f58 f73 f72"/>
                        <a:gd name="f83" fmla="?: f58 f72 f73"/>
                        <a:gd name="f84" fmla="?: f59 f71 f70"/>
                        <a:gd name="f85" fmla="?: f20 f77 f78"/>
                        <a:gd name="f86" fmla="?: f20 f75 f76"/>
                        <a:gd name="f87" fmla="*/ f79 1 f0"/>
                        <a:gd name="f88" fmla="*/ f64 f37 1"/>
                        <a:gd name="f89" fmla="*/ f68 f37 1"/>
                        <a:gd name="f90" fmla="*/ f69 f37 1"/>
                        <a:gd name="f91" fmla="*/ f74 f37 1"/>
                        <a:gd name="f92" fmla="?: f57 f80 f81"/>
                        <a:gd name="f93" fmla="?: f59 f83 f82"/>
                        <a:gd name="f94" fmla="+- 0 0 f87"/>
                        <a:gd name="f95" fmla="+- 0 0 f94"/>
                        <a:gd name="f96" fmla="*/ f95 f0 1"/>
                        <a:gd name="f97" fmla="*/ f96 1 f7"/>
                        <a:gd name="f98" fmla="+- f97 0 f1"/>
                        <a:gd name="f99" fmla="cos 1 f98"/>
                        <a:gd name="f100" fmla="+- 0 0 f99"/>
                        <a:gd name="f101" fmla="+- 0 0 f100"/>
                        <a:gd name="f102" fmla="val f101"/>
                        <a:gd name="f103" fmla="+- 0 0 f102"/>
                        <a:gd name="f104" fmla="*/ f9 f103 1"/>
                        <a:gd name="f105" fmla="*/ f104 3163 1"/>
                        <a:gd name="f106" fmla="*/ f105 1 7636"/>
                        <a:gd name="f107" fmla="+- f6 f106 0"/>
                        <a:gd name="f108" fmla="+- f44 0 f106"/>
                        <a:gd name="f109" fmla="+- f45 0 f106"/>
                        <a:gd name="f110" fmla="*/ f107 f37 1"/>
                        <a:gd name="f111" fmla="*/ f108 f37 1"/>
                        <a:gd name="f112" fmla="*/ f109 f37 1"/>
                      </a:gdLst>
                      <a:ahLst/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</a:cxnLst>
                      <a:rect l="f110" t="f110" r="f111" b="f112"/>
                      <a:pathLst>
                        <a:path>
                          <a:moveTo>
                            <a:pt x="f48" y="f49"/>
                          </a:moveTo>
                          <a:arcTo wR="f50" hR="f51" stAng="f47" swAng="f43"/>
                          <a:lnTo>
                            <a:pt x="f49" y="f62"/>
                          </a:lnTo>
                          <a:arcTo wR="f51" hR="f88" stAng="f92" swAng="f67"/>
                          <a:lnTo>
                            <a:pt x="f63" y="f55"/>
                          </a:lnTo>
                          <a:arcTo wR="f89" hR="f90" stAng="f93" swAng="f84"/>
                          <a:lnTo>
                            <a:pt x="f56" y="f48"/>
                          </a:lnTo>
                          <a:arcTo wR="f91" hR="f50" stAng="f85" swAng="f86"/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9528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bodyPr lIns="0" tIns="0" rIns="0" bIns="0"/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00000"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rFonts w:ascii="Arial" w:hAnsi="Arial" w:cs="Arial"/>
          <w:b/>
          <w:bCs/>
          <w:color w:val="000000"/>
          <w:sz w:val="12"/>
          <w:szCs w:val="12"/>
        </w:rPr>
        <w:t>Data de Emissão do Relatório:</w:t>
      </w:r>
      <w:r w:rsidR="00000000">
        <w:rPr>
          <w:rFonts w:ascii="Arial" w:hAnsi="Arial" w:cs="Arial"/>
          <w:sz w:val="20"/>
          <w:szCs w:val="20"/>
        </w:rPr>
        <w:t xml:space="preserve"> </w:t>
      </w:r>
      <w:r w:rsidR="00000000">
        <w:rPr>
          <w:rFonts w:ascii="Arial" w:hAnsi="Arial" w:cs="Arial"/>
          <w:sz w:val="12"/>
          <w:szCs w:val="12"/>
        </w:rPr>
        <w:t>{</w:t>
      </w:r>
      <w:proofErr w:type="spellStart"/>
      <w:proofErr w:type="gramStart"/>
      <w:r w:rsidR="00D35C69">
        <w:rPr>
          <w:rFonts w:ascii="Arial" w:hAnsi="Arial" w:cs="Arial"/>
          <w:sz w:val="12"/>
          <w:szCs w:val="12"/>
        </w:rPr>
        <w:t>d.dados</w:t>
      </w:r>
      <w:proofErr w:type="gramEnd"/>
      <w:r w:rsidR="00D35C69">
        <w:rPr>
          <w:rFonts w:ascii="Arial" w:hAnsi="Arial" w:cs="Arial"/>
          <w:sz w:val="12"/>
          <w:szCs w:val="12"/>
        </w:rPr>
        <w:t>.agora</w:t>
      </w:r>
      <w:proofErr w:type="spellEnd"/>
      <w:r w:rsidR="00000000">
        <w:rPr>
          <w:rFonts w:ascii="Arial" w:hAnsi="Arial" w:cs="Arial"/>
          <w:sz w:val="12"/>
          <w:szCs w:val="12"/>
        </w:rPr>
        <w:t>}</w:t>
      </w:r>
      <w:r w:rsidR="00000000">
        <w:rPr>
          <w:rFonts w:ascii="Arial" w:hAnsi="Arial" w:cs="Arial"/>
          <w:sz w:val="24"/>
          <w:szCs w:val="24"/>
        </w:rPr>
        <w:t xml:space="preserve"> </w:t>
      </w:r>
    </w:p>
    <w:p w14:paraId="027CE3A5" w14:textId="556C1BA6" w:rsidR="001D375D" w:rsidRDefault="001D375D">
      <w:pPr>
        <w:widowControl w:val="0"/>
        <w:tabs>
          <w:tab w:val="start" w:pos="182.95pt"/>
        </w:tabs>
        <w:autoSpaceDE w:val="0"/>
        <w:spacing w:after="0pt" w:line="11.40pt" w:lineRule="auto"/>
        <w:jc w:val="center"/>
      </w:pPr>
    </w:p>
    <w:p w14:paraId="0C35F2CF" w14:textId="65EE293A" w:rsidR="001D375D" w:rsidRDefault="00304398">
      <w:pPr>
        <w:widowControl w:val="0"/>
        <w:tabs>
          <w:tab w:val="start" w:pos="182.95pt"/>
        </w:tabs>
        <w:autoSpaceDE w:val="0"/>
        <w:spacing w:after="0pt" w:line="11.40pt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DCAA91" wp14:editId="5A882822">
            <wp:simplePos x="0" y="0"/>
            <wp:positionH relativeFrom="margin">
              <wp:posOffset>57150</wp:posOffset>
            </wp:positionH>
            <wp:positionV relativeFrom="page">
              <wp:posOffset>1000125</wp:posOffset>
            </wp:positionV>
            <wp:extent cx="6990716" cy="1304291"/>
            <wp:effectExtent l="0" t="0" r="0" b="0"/>
            <wp:wrapThrough wrapText="bothSides">
              <wp:wrapPolygon edited="0">
                <wp:start x="118" y="0"/>
                <wp:lineTo x="118" y="21137"/>
                <wp:lineTo x="21425" y="21137"/>
                <wp:lineTo x="21425" y="0"/>
                <wp:lineTo x="118" y="0"/>
              </wp:wrapPolygon>
            </wp:wrapThrough>
            <wp:docPr id="8" name="Caixa de Texto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990716" cy="13042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wp:spPr>
                  <wp:txbx>
                    <wne:txbxContent>
                      <w:p w14:paraId="72F10329" w14:textId="0E7A5C58" w:rsidR="001D375D" w:rsidRDefault="00000000" w:rsidP="00A377EE">
                        <w:pPr>
                          <w:widowControl w:val="0"/>
                          <w:tabs>
                            <w:tab w:val="start" w:pos="11.25pt"/>
                            <w:tab w:val="start" w:pos="61.50pt"/>
                            <w:tab w:val="start" w:pos="104.20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Solicitante: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.Cod_Solicitante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="001619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 w:rsidR="00CE74E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</w:t>
                        </w:r>
                        <w:r w:rsidR="0016197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d.dados.NomeSolicitante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2313222C" w14:textId="77777777" w:rsidR="001D375D" w:rsidRDefault="00000000" w:rsidP="00A377EE">
                        <w:pPr>
                          <w:widowControl w:val="0"/>
                          <w:tabs>
                            <w:tab w:val="start" w:pos="11.25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Propriedade: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.FAZENDA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3012C994" w14:textId="77777777" w:rsidR="001D375D" w:rsidRDefault="00000000" w:rsidP="00A377EE">
                        <w:pPr>
                          <w:widowControl w:val="0"/>
                          <w:tabs>
                            <w:tab w:val="start" w:pos="11.25pt"/>
                            <w:tab w:val="start" w:pos="61.50pt"/>
                            <w:tab w:val="start" w:pos="186pt"/>
                            <w:tab w:val="start" w:pos="214.50pt"/>
                            <w:tab w:val="start" w:pos="349.50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CNPJ/CPF: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d.dados.CPF_CNPJ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Fone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.fone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Celular: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d.dados.CEL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5BCBF334" w14:textId="77777777" w:rsidR="001D375D" w:rsidRDefault="00000000" w:rsidP="00A377EE">
                        <w:pPr>
                          <w:widowControl w:val="0"/>
                          <w:tabs>
                            <w:tab w:val="start" w:pos="11.25pt"/>
                            <w:tab w:val="start" w:pos="63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Endereço: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.ENDERECO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3A3DF3D3" w14:textId="3D33AD5E" w:rsidR="001D375D" w:rsidRDefault="00000000" w:rsidP="00A377EE">
                        <w:pPr>
                          <w:widowControl w:val="0"/>
                          <w:tabs>
                            <w:tab w:val="start" w:pos="11.25pt"/>
                            <w:tab w:val="start" w:pos="63pt"/>
                          </w:tabs>
                          <w:autoSpaceDE w:val="0"/>
                          <w:spacing w:after="0pt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Numero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.NumeroCasa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} </w:t>
                        </w:r>
                        <w:r w:rsidR="00E1061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Bairro: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d.dados.BAIRRO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="0053485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Municipio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d.dados.CIDADE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="0053485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Estado: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d.dados.ESTADO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  <w:p w14:paraId="75BFA8A3" w14:textId="77777777" w:rsidR="001D375D" w:rsidRDefault="00000000" w:rsidP="00A377EE">
                        <w:pPr>
                          <w:widowControl w:val="0"/>
                          <w:tabs>
                            <w:tab w:val="start" w:pos="10.45pt"/>
                            <w:tab w:val="start" w:pos="40.50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Email: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.email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4B55DE4" w14:textId="77777777" w:rsidR="001D375D" w:rsidRDefault="00000000" w:rsidP="00A377EE">
                        <w:pPr>
                          <w:widowControl w:val="0"/>
                          <w:tabs>
                            <w:tab w:val="start" w:pos="10.45pt"/>
                            <w:tab w:val="start" w:pos="40.50pt"/>
                          </w:tabs>
                          <w:autoSpaceDE w:val="0"/>
                          <w:spacing w:after="0p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Cliente: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d.dados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.NomeCliente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</w:p>
                    </wne:txbxContent>
                  </wp:txbx>
                  <wp:bodyPr vert="horz" wrap="square" lIns="91440" tIns="45720" rIns="91440" bIns="45720" anchor="t" anchorCtr="0" compatLnSpc="1">
                    <a:noAutofit/>
                  </wp:bodyPr>
                </wp:wsp>
              </a:graphicData>
            </a:graphic>
          </wp:anchor>
        </w:drawing>
      </w:r>
    </w:p>
    <w:p w14:paraId="0CB095B8" w14:textId="46A96BAC" w:rsidR="001D375D" w:rsidRDefault="001D375D">
      <w:pPr>
        <w:widowControl w:val="0"/>
        <w:autoSpaceDE w:val="0"/>
        <w:spacing w:after="0pt" w:line="11.40pt" w:lineRule="auto"/>
      </w:pPr>
    </w:p>
    <w:tbl>
      <w:tblPr>
        <w:tblpPr w:leftFromText="141" w:rightFromText="141" w:vertAnchor="text" w:horzAnchor="margin" w:tblpY="81"/>
        <w:tblW w:w="561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271"/>
        <w:gridCol w:w="1418"/>
        <w:gridCol w:w="5568"/>
        <w:gridCol w:w="1422"/>
        <w:gridCol w:w="1541"/>
      </w:tblGrid>
      <w:tr w:rsidR="00330C48" w14:paraId="34A7AB28" w14:textId="77777777" w:rsidTr="00330C48">
        <w:trPr>
          <w:trHeight w:val="368"/>
        </w:trPr>
        <w:tc>
          <w:tcPr>
            <w:tcW w:w="6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6A6E8E4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70.9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C414ACC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Qnt</w:t>
            </w:r>
            <w:proofErr w:type="spellEnd"/>
          </w:p>
        </w:tc>
        <w:tc>
          <w:tcPr>
            <w:tcW w:w="278.4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FDF3107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71.1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068A6DE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Uni.</w:t>
            </w:r>
          </w:p>
        </w:tc>
        <w:tc>
          <w:tcPr>
            <w:tcW w:w="77.05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9D67DDE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Total</w:t>
            </w:r>
          </w:p>
        </w:tc>
      </w:tr>
      <w:tr w:rsidR="00330C48" w14:paraId="7F77C9C5" w14:textId="77777777" w:rsidTr="00330C48">
        <w:trPr>
          <w:trHeight w:val="368"/>
        </w:trPr>
        <w:tc>
          <w:tcPr>
            <w:tcW w:w="6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F5DDA9A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[i].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Cod_Analise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.9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E97FAD8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[i].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Qnt_Analise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8.4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77F1373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[i].Analise}</w:t>
            </w:r>
          </w:p>
        </w:tc>
        <w:tc>
          <w:tcPr>
            <w:tcW w:w="71.1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119FAAB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R$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[i].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VlrUnitario:toFixed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</w:t>
            </w:r>
          </w:p>
        </w:tc>
        <w:tc>
          <w:tcPr>
            <w:tcW w:w="77.05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CB24E6F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R$ 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[i].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VlrTotal:toFixed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</w:t>
            </w:r>
          </w:p>
        </w:tc>
      </w:tr>
      <w:tr w:rsidR="00330C48" w14:paraId="55484BC9" w14:textId="77777777" w:rsidTr="00330C48">
        <w:trPr>
          <w:trHeight w:val="368"/>
        </w:trPr>
        <w:tc>
          <w:tcPr>
            <w:tcW w:w="63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184756A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d.itens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[i+1]}</w:t>
            </w:r>
          </w:p>
        </w:tc>
        <w:tc>
          <w:tcPr>
            <w:tcW w:w="70.9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1993E3F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8.4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EF5CF74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.10pt" w:type="dxa"/>
            <w:tcBorders>
              <w:top w:val="single" w:sz="4" w:space="0" w:color="000000"/>
              <w:start w:val="nil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7246371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.05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A07B8C6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30C48" w14:paraId="77ACC7C8" w14:textId="77777777" w:rsidTr="00330C48">
        <w:trPr>
          <w:trHeight w:val="368"/>
        </w:trPr>
        <w:tc>
          <w:tcPr>
            <w:tcW w:w="483.95pt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1903F47" w14:textId="77777777" w:rsidR="00330C48" w:rsidRDefault="00330C48" w:rsidP="00330C48">
            <w:pPr>
              <w:widowControl w:val="0"/>
              <w:autoSpaceDE w:val="0"/>
              <w:spacing w:after="0pt" w:line="11.40pt" w:lineRule="auto"/>
              <w:jc w:val="end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Total:</w:t>
            </w:r>
          </w:p>
        </w:tc>
        <w:tc>
          <w:tcPr>
            <w:tcW w:w="77.05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5D857CB" w14:textId="77777777" w:rsidR="00330C48" w:rsidRPr="00A377EE" w:rsidRDefault="00330C48" w:rsidP="00330C48">
            <w:pPr>
              <w:widowControl w:val="0"/>
              <w:autoSpaceDE w:val="0"/>
              <w:spacing w:after="0pt" w:line="11.40pt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d.dados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toFixed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(2)}</w:t>
            </w:r>
          </w:p>
        </w:tc>
      </w:tr>
    </w:tbl>
    <w:p w14:paraId="6D6C65E2" w14:textId="0FBC2ECF" w:rsidR="001D375D" w:rsidRDefault="001D375D">
      <w:pPr>
        <w:widowControl w:val="0"/>
        <w:tabs>
          <w:tab w:val="start" w:pos="11.25pt"/>
          <w:tab w:val="start" w:pos="61.50pt"/>
          <w:tab w:val="start" w:pos="104.20pt"/>
        </w:tabs>
        <w:autoSpaceDE w:val="0"/>
        <w:spacing w:after="0pt" w:line="11.40pt" w:lineRule="auto"/>
        <w:rPr>
          <w:rFonts w:ascii="Arial" w:hAnsi="Arial" w:cs="Arial"/>
          <w:sz w:val="20"/>
          <w:szCs w:val="20"/>
        </w:rPr>
      </w:pPr>
    </w:p>
    <w:p w14:paraId="728D8CEE" w14:textId="00B74077" w:rsidR="001D375D" w:rsidRDefault="001D375D">
      <w:pPr>
        <w:widowControl w:val="0"/>
        <w:tabs>
          <w:tab w:val="start" w:pos="11.25pt"/>
          <w:tab w:val="start" w:pos="61.50pt"/>
          <w:tab w:val="start" w:pos="104.20pt"/>
        </w:tabs>
        <w:autoSpaceDE w:val="0"/>
        <w:spacing w:after="0pt" w:line="11.40pt" w:lineRule="auto"/>
        <w:rPr>
          <w:rFonts w:ascii="Arial" w:hAnsi="Arial" w:cs="Arial"/>
          <w:sz w:val="20"/>
          <w:szCs w:val="20"/>
        </w:rPr>
      </w:pPr>
    </w:p>
    <w:p w14:paraId="3B648D1C" w14:textId="105AF7D0" w:rsidR="001D375D" w:rsidRDefault="00000000">
      <w:pPr>
        <w:widowControl w:val="0"/>
        <w:tabs>
          <w:tab w:val="start" w:pos="11.25pt"/>
          <w:tab w:val="start" w:pos="61.50pt"/>
          <w:tab w:val="start" w:pos="104.20pt"/>
        </w:tabs>
        <w:autoSpaceDE w:val="0"/>
        <w:spacing w:after="0pt" w:line="11.40pt" w:lineRule="auto"/>
      </w:pPr>
      <w:r>
        <w:t xml:space="preserve"> </w:t>
      </w:r>
    </w:p>
    <w:p w14:paraId="1B862E63" w14:textId="77777777" w:rsidR="001D375D" w:rsidRDefault="00000000">
      <w:pPr>
        <w:widowControl w:val="0"/>
        <w:tabs>
          <w:tab w:val="start" w:pos="84pt"/>
        </w:tabs>
        <w:autoSpaceDE w:val="0"/>
        <w:spacing w:after="0pt" w:line="11.40pt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ab/>
      </w:r>
    </w:p>
    <w:p w14:paraId="05AE3CD2" w14:textId="77777777" w:rsidR="001D375D" w:rsidRDefault="001D375D">
      <w:pPr>
        <w:widowControl w:val="0"/>
        <w:tabs>
          <w:tab w:val="start" w:pos="4.50pt"/>
          <w:tab w:val="start" w:pos="73.45pt"/>
        </w:tabs>
        <w:autoSpaceDE w:val="0"/>
        <w:spacing w:after="0pt" w:line="11.40pt" w:lineRule="auto"/>
        <w:rPr>
          <w:rFonts w:ascii="Arial" w:hAnsi="Arial" w:cs="Arial"/>
          <w:sz w:val="6"/>
          <w:szCs w:val="6"/>
        </w:rPr>
      </w:pPr>
    </w:p>
    <w:p w14:paraId="46D0669F" w14:textId="77777777" w:rsidR="001D375D" w:rsidRDefault="001D375D">
      <w:pPr>
        <w:widowControl w:val="0"/>
        <w:tabs>
          <w:tab w:val="start" w:pos="4.50pt"/>
          <w:tab w:val="start" w:pos="73.45pt"/>
        </w:tabs>
        <w:autoSpaceDE w:val="0"/>
        <w:spacing w:after="0pt" w:line="11.40pt" w:lineRule="auto"/>
        <w:rPr>
          <w:rFonts w:ascii="Arial" w:hAnsi="Arial" w:cs="Arial"/>
          <w:sz w:val="6"/>
          <w:szCs w:val="6"/>
        </w:rPr>
      </w:pPr>
    </w:p>
    <w:p w14:paraId="43FDC591" w14:textId="77777777" w:rsidR="001D375D" w:rsidRDefault="001D375D">
      <w:pPr>
        <w:widowControl w:val="0"/>
        <w:tabs>
          <w:tab w:val="start" w:pos="4.50pt"/>
          <w:tab w:val="start" w:pos="73.45pt"/>
        </w:tabs>
        <w:autoSpaceDE w:val="0"/>
        <w:spacing w:after="0pt" w:line="11.40pt" w:lineRule="auto"/>
        <w:rPr>
          <w:rFonts w:ascii="Arial" w:hAnsi="Arial" w:cs="Arial"/>
          <w:sz w:val="6"/>
          <w:szCs w:val="6"/>
        </w:rPr>
      </w:pPr>
    </w:p>
    <w:p w14:paraId="7991236A" w14:textId="77777777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</w:pPr>
      <w:r>
        <w:rPr>
          <w:rFonts w:ascii="Arial" w:hAnsi="Arial" w:cs="Arial"/>
          <w:color w:val="000000"/>
          <w:sz w:val="18"/>
          <w:szCs w:val="18"/>
        </w:rPr>
        <w:t>Obs.: "Aprovo este Protocolo e autorizo a execução dos serviços."</w:t>
      </w:r>
    </w:p>
    <w:p w14:paraId="50088E3F" w14:textId="77777777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7345E0B9" w14:textId="1534F784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Nome /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CPF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_____________________________________________________________________________________</w:t>
      </w:r>
    </w:p>
    <w:p w14:paraId="5ACB113E" w14:textId="6DB33ABA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Caso a data de entrega prevista, seja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feriado  ou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final de semana será entregue no próximo dia util.</w:t>
      </w:r>
    </w:p>
    <w:p w14:paraId="3B615110" w14:textId="41148150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O Laudo estará disponível a partir das 16:00.</w:t>
      </w:r>
    </w:p>
    <w:p w14:paraId="1F6FAEFA" w14:textId="66FA1EDF" w:rsidR="001D375D" w:rsidRDefault="00000000">
      <w:pPr>
        <w:widowControl w:val="0"/>
        <w:tabs>
          <w:tab w:val="start" w:pos="11.25pt"/>
        </w:tabs>
        <w:autoSpaceDE w:val="0"/>
        <w:spacing w:after="0pt" w:line="11.40pt" w:lineRule="auto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www.agroanalise.com.br</w:t>
      </w:r>
    </w:p>
    <w:p w14:paraId="1A987055" w14:textId="5AB5A848" w:rsidR="001D375D" w:rsidRDefault="001D375D">
      <w:pPr>
        <w:widowControl w:val="0"/>
        <w:autoSpaceDE w:val="0"/>
        <w:spacing w:after="0pt" w:line="11.40pt" w:lineRule="auto"/>
        <w:rPr>
          <w:rFonts w:ascii="Arial" w:hAnsi="Arial" w:cs="Arial"/>
          <w:sz w:val="10"/>
          <w:szCs w:val="10"/>
        </w:rPr>
      </w:pPr>
    </w:p>
    <w:p w14:paraId="651A399B" w14:textId="77777777" w:rsidR="001D375D" w:rsidRDefault="001D375D">
      <w:pPr>
        <w:widowControl w:val="0"/>
        <w:autoSpaceDE w:val="0"/>
        <w:spacing w:after="0pt" w:line="11.40pt" w:lineRule="auto"/>
        <w:rPr>
          <w:rFonts w:ascii="Arial" w:hAnsi="Arial" w:cs="Arial"/>
          <w:sz w:val="20"/>
          <w:szCs w:val="20"/>
        </w:rPr>
      </w:pPr>
    </w:p>
    <w:p w14:paraId="3A20C926" w14:textId="49129A9B" w:rsidR="001D375D" w:rsidRDefault="00000000">
      <w:pPr>
        <w:widowControl w:val="0"/>
        <w:tabs>
          <w:tab w:val="start" w:pos="98.05pt"/>
        </w:tabs>
        <w:autoSpaceDE w:val="0"/>
        <w:spacing w:after="0pt" w:line="11.40pt" w:lineRule="auto"/>
      </w:pPr>
      <w:r>
        <w:rPr>
          <w:rFonts w:ascii="Arial" w:hAnsi="Arial" w:cs="Arial"/>
          <w:sz w:val="12"/>
          <w:szCs w:val="12"/>
        </w:rPr>
        <w:tab/>
      </w:r>
    </w:p>
    <w:p w14:paraId="264F5565" w14:textId="68A9C8A7" w:rsidR="008C0496" w:rsidRDefault="00000000" w:rsidP="008C0496">
      <w:pPr>
        <w:spacing w:after="0pt"/>
        <w:jc w:val="center"/>
      </w:pPr>
      <w:r>
        <w:rPr>
          <w:rFonts w:ascii="Arial" w:hAnsi="Arial" w:cs="Arial"/>
          <w:sz w:val="12"/>
          <w:szCs w:val="12"/>
        </w:rPr>
        <w:tab/>
      </w:r>
    </w:p>
    <w:p w14:paraId="16D1887B" w14:textId="76CD350B" w:rsidR="001D375D" w:rsidRDefault="001D375D">
      <w:pPr>
        <w:widowControl w:val="0"/>
        <w:tabs>
          <w:tab w:val="start" w:pos="98.05pt"/>
        </w:tabs>
        <w:autoSpaceDE w:val="0"/>
        <w:spacing w:after="0pt" w:line="11.40pt" w:lineRule="auto"/>
      </w:pPr>
    </w:p>
    <w:sectPr w:rsidR="001D375D">
      <w:footerReference w:type="default" r:id="rId7"/>
      <w:pgSz w:w="595.25pt" w:h="841.85pt"/>
      <w:pgMar w:top="18pt" w:right="18pt" w:bottom="18pt" w:left="18pt" w:header="14.15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65E93E5" w14:textId="77777777" w:rsidR="005D6AE8" w:rsidRDefault="005D6AE8">
      <w:pPr>
        <w:spacing w:after="0pt"/>
      </w:pPr>
      <w:r>
        <w:separator/>
      </w:r>
    </w:p>
  </w:endnote>
  <w:endnote w:type="continuationSeparator" w:id="0">
    <w:p w14:paraId="4CBF7E8B" w14:textId="77777777" w:rsidR="005D6AE8" w:rsidRDefault="005D6AE8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4883463" w14:textId="77777777" w:rsidR="00625450" w:rsidRDefault="00000000">
    <w:pPr>
      <w:pStyle w:val="Rodap"/>
    </w:pPr>
  </w:p>
  <w:p w14:paraId="684E9B5F" w14:textId="77777777" w:rsidR="00625450" w:rsidRDefault="00000000">
    <w:pPr>
      <w:pStyle w:val="Rodap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14B31B" wp14:editId="3427D426">
          <wp:simplePos x="0" y="0"/>
          <wp:positionH relativeFrom="page">
            <wp:posOffset>257175</wp:posOffset>
          </wp:positionH>
          <wp:positionV relativeFrom="page">
            <wp:posOffset>10086974</wp:posOffset>
          </wp:positionV>
          <wp:extent cx="629280" cy="371475"/>
          <wp:effectExtent l="0" t="0" r="0" b="9525"/>
          <wp:wrapNone/>
          <wp:docPr id="1" name="Imagem 15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0" cy="3714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7027843" wp14:editId="34CCA6F7">
          <wp:simplePos x="0" y="0"/>
          <wp:positionH relativeFrom="page">
            <wp:posOffset>228600</wp:posOffset>
          </wp:positionH>
          <wp:positionV relativeFrom="page">
            <wp:posOffset>10063484</wp:posOffset>
          </wp:positionV>
          <wp:extent cx="7086600" cy="409578"/>
          <wp:effectExtent l="0" t="0" r="19050" b="28572"/>
          <wp:wrapNone/>
          <wp:docPr id="2" name="Forma Livre: Forma 1"/>
          <wp:cNvGraphicFramePr/>
          <a:graphic xmlns:a="http://purl.oclc.org/ooxml/drawingml/main">
            <a:graphicData uri="http://schemas.microsoft.com/office/word/2010/wordprocessingShape">
              <wp:wsp>
                <wp:cNvSpPr/>
                <wp:spPr>
                  <a:xfrm>
                    <a:off x="0" y="0"/>
                    <a:ext cx="7086600" cy="409578"/>
                  </a:xfrm>
                  <a:custGeom>
                    <a:avLst/>
                    <a:gdLst>
                      <a:gd name="f0" fmla="val 10800000"/>
                      <a:gd name="f1" fmla="val 5400000"/>
                      <a:gd name="f2" fmla="val 16200000"/>
                      <a:gd name="f3" fmla="val w"/>
                      <a:gd name="f4" fmla="val h"/>
                      <a:gd name="f5" fmla="val ss"/>
                      <a:gd name="f6" fmla="val 0"/>
                      <a:gd name="f7" fmla="*/ 5419351 1 1725033"/>
                      <a:gd name="f8" fmla="val 45"/>
                      <a:gd name="f9" fmla="val 3600"/>
                      <a:gd name="f10" fmla="abs f3"/>
                      <a:gd name="f11" fmla="abs f4"/>
                      <a:gd name="f12" fmla="abs f5"/>
                      <a:gd name="f13" fmla="*/ f7 1 180"/>
                      <a:gd name="f14" fmla="+- 0 0 f1"/>
                      <a:gd name="f15" fmla="+- f6 f9 0"/>
                      <a:gd name="f16" fmla="?: f10 f3 1"/>
                      <a:gd name="f17" fmla="?: f11 f4 1"/>
                      <a:gd name="f18" fmla="?: f12 f5 1"/>
                      <a:gd name="f19" fmla="*/ f8 f13 1"/>
                      <a:gd name="f20" fmla="+- f6 0 f15"/>
                      <a:gd name="f21" fmla="+- f15 0 f6"/>
                      <a:gd name="f22" fmla="*/ f16 1 21600"/>
                      <a:gd name="f23" fmla="*/ f17 1 21600"/>
                      <a:gd name="f24" fmla="*/ 21600 f16 1"/>
                      <a:gd name="f25" fmla="*/ 21600 f17 1"/>
                      <a:gd name="f26" fmla="+- 0 0 f19"/>
                      <a:gd name="f27" fmla="abs f20"/>
                      <a:gd name="f28" fmla="abs f21"/>
                      <a:gd name="f29" fmla="?: f20 f14 f1"/>
                      <a:gd name="f30" fmla="?: f20 f1 f14"/>
                      <a:gd name="f31" fmla="?: f20 f2 f1"/>
                      <a:gd name="f32" fmla="?: f20 f1 f2"/>
                      <a:gd name="f33" fmla="?: f21 f14 f1"/>
                      <a:gd name="f34" fmla="?: f21 f1 f14"/>
                      <a:gd name="f35" fmla="?: f20 0 f0"/>
                      <a:gd name="f36" fmla="?: f20 f0 0"/>
                      <a:gd name="f37" fmla="min f23 f22"/>
                      <a:gd name="f38" fmla="*/ f24 1 f18"/>
                      <a:gd name="f39" fmla="*/ f25 1 f18"/>
                      <a:gd name="f40" fmla="*/ f26 f0 1"/>
                      <a:gd name="f41" fmla="?: f20 f32 f31"/>
                      <a:gd name="f42" fmla="?: f20 f31 f32"/>
                      <a:gd name="f43" fmla="?: f21 f30 f29"/>
                      <a:gd name="f44" fmla="val f38"/>
                      <a:gd name="f45" fmla="val f39"/>
                      <a:gd name="f46" fmla="*/ f40 1 f7"/>
                      <a:gd name="f47" fmla="?: f21 f42 f41"/>
                      <a:gd name="f48" fmla="*/ f15 f37 1"/>
                      <a:gd name="f49" fmla="*/ f6 f37 1"/>
                      <a:gd name="f50" fmla="*/ f27 f37 1"/>
                      <a:gd name="f51" fmla="*/ f28 f37 1"/>
                      <a:gd name="f52" fmla="+- f45 0 f9"/>
                      <a:gd name="f53" fmla="+- f44 0 f9"/>
                      <a:gd name="f54" fmla="+- f46 0 f1"/>
                      <a:gd name="f55" fmla="*/ f45 f37 1"/>
                      <a:gd name="f56" fmla="*/ f44 f37 1"/>
                      <a:gd name="f57" fmla="+- f45 0 f52"/>
                      <a:gd name="f58" fmla="+- f44 0 f53"/>
                      <a:gd name="f59" fmla="+- f52 0 f45"/>
                      <a:gd name="f60" fmla="+- f53 0 f44"/>
                      <a:gd name="f61" fmla="+- f54 f1 0"/>
                      <a:gd name="f62" fmla="*/ f52 f37 1"/>
                      <a:gd name="f63" fmla="*/ f53 f37 1"/>
                      <a:gd name="f64" fmla="abs f57"/>
                      <a:gd name="f65" fmla="?: f57 0 f0"/>
                      <a:gd name="f66" fmla="?: f57 f0 0"/>
                      <a:gd name="f67" fmla="?: f57 f33 f34"/>
                      <a:gd name="f68" fmla="abs f58"/>
                      <a:gd name="f69" fmla="abs f59"/>
                      <a:gd name="f70" fmla="?: f58 f14 f1"/>
                      <a:gd name="f71" fmla="?: f58 f1 f14"/>
                      <a:gd name="f72" fmla="?: f58 f2 f1"/>
                      <a:gd name="f73" fmla="?: f58 f1 f2"/>
                      <a:gd name="f74" fmla="abs f60"/>
                      <a:gd name="f75" fmla="?: f60 f14 f1"/>
                      <a:gd name="f76" fmla="?: f60 f1 f14"/>
                      <a:gd name="f77" fmla="?: f60 f36 f35"/>
                      <a:gd name="f78" fmla="?: f60 f35 f36"/>
                      <a:gd name="f79" fmla="*/ f61 f7 1"/>
                      <a:gd name="f80" fmla="?: f21 f66 f65"/>
                      <a:gd name="f81" fmla="?: f21 f65 f66"/>
                      <a:gd name="f82" fmla="?: f58 f73 f72"/>
                      <a:gd name="f83" fmla="?: f58 f72 f73"/>
                      <a:gd name="f84" fmla="?: f59 f71 f70"/>
                      <a:gd name="f85" fmla="?: f20 f77 f78"/>
                      <a:gd name="f86" fmla="?: f20 f75 f76"/>
                      <a:gd name="f87" fmla="*/ f79 1 f0"/>
                      <a:gd name="f88" fmla="*/ f64 f37 1"/>
                      <a:gd name="f89" fmla="*/ f68 f37 1"/>
                      <a:gd name="f90" fmla="*/ f69 f37 1"/>
                      <a:gd name="f91" fmla="*/ f74 f37 1"/>
                      <a:gd name="f92" fmla="?: f57 f80 f81"/>
                      <a:gd name="f93" fmla="?: f59 f83 f82"/>
                      <a:gd name="f94" fmla="+- 0 0 f87"/>
                      <a:gd name="f95" fmla="+- 0 0 f94"/>
                      <a:gd name="f96" fmla="*/ f95 f0 1"/>
                      <a:gd name="f97" fmla="*/ f96 1 f7"/>
                      <a:gd name="f98" fmla="+- f97 0 f1"/>
                      <a:gd name="f99" fmla="cos 1 f98"/>
                      <a:gd name="f100" fmla="+- 0 0 f99"/>
                      <a:gd name="f101" fmla="+- 0 0 f100"/>
                      <a:gd name="f102" fmla="val f101"/>
                      <a:gd name="f103" fmla="+- 0 0 f102"/>
                      <a:gd name="f104" fmla="*/ f9 f103 1"/>
                      <a:gd name="f105" fmla="*/ f104 3163 1"/>
                      <a:gd name="f106" fmla="*/ f105 1 7636"/>
                      <a:gd name="f107" fmla="+- f6 f106 0"/>
                      <a:gd name="f108" fmla="+- f44 0 f106"/>
                      <a:gd name="f109" fmla="+- f45 0 f106"/>
                      <a:gd name="f110" fmla="*/ f107 f37 1"/>
                      <a:gd name="f111" fmla="*/ f108 f37 1"/>
                      <a:gd name="f112" fmla="*/ f109 f37 1"/>
                    </a:gdLst>
                    <a:ahLst/>
                    <a:cxnLst>
                      <a:cxn ang="3cd4">
                        <a:pos x="hc" y="t"/>
                      </a:cxn>
                      <a:cxn ang="0">
                        <a:pos x="r" y="vc"/>
                      </a:cxn>
                      <a:cxn ang="cd4">
                        <a:pos x="hc" y="b"/>
                      </a:cxn>
                      <a:cxn ang="cd2">
                        <a:pos x="l" y="vc"/>
                      </a:cxn>
                    </a:cxnLst>
                    <a:rect l="f110" t="f110" r="f111" b="f112"/>
                    <a:pathLst>
                      <a:path>
                        <a:moveTo>
                          <a:pt x="f48" y="f49"/>
                        </a:moveTo>
                        <a:arcTo wR="f50" hR="f51" stAng="f47" swAng="f43"/>
                        <a:lnTo>
                          <a:pt x="f49" y="f62"/>
                        </a:lnTo>
                        <a:arcTo wR="f51" hR="f88" stAng="f92" swAng="f67"/>
                        <a:lnTo>
                          <a:pt x="f63" y="f55"/>
                        </a:lnTo>
                        <a:arcTo wR="f89" hR="f90" stAng="f93" swAng="f84"/>
                        <a:lnTo>
                          <a:pt x="f56" y="f48"/>
                        </a:lnTo>
                        <a:arcTo wR="f91" hR="f50" stAng="f85" swAng="f86"/>
                        <a:close/>
                      </a:path>
                    </a:pathLst>
                  </a:custGeom>
                  <a:solidFill>
                    <a:srgbClr val="FFFFFF"/>
                  </a:solidFill>
                  <a:ln w="9528" cap="flat">
                    <a:solidFill>
                      <a:srgbClr val="000000"/>
                    </a:solidFill>
                    <a:prstDash val="solid"/>
                    <a:round/>
                  </a:ln>
                </wp:spPr>
                <wp:txbx>
                  <wne:txbxContent>
                    <w:p w14:paraId="4BA6629A" w14:textId="77777777" w:rsidR="00625450" w:rsidRDefault="00000000">
                      <w:pPr>
                        <w:widowControl w:val="0"/>
                        <w:tabs>
                          <w:tab w:val="start" w:pos="98.05pt"/>
                        </w:tabs>
                        <w:autoSpaceDE w:val="0"/>
                        <w:spacing w:after="0pt" w:line="11.40pt" w:lineRule="auto"/>
                        <w:rPr>
                          <w:rFonts w:ascii="Arial" w:hAnsi="Arial" w:cs="Arial"/>
                          <w:b/>
                          <w:bCs/>
                          <w:color w:val="3366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66FF"/>
                          <w:sz w:val="12"/>
                          <w:szCs w:val="12"/>
                        </w:rPr>
                        <w:t xml:space="preserve">SOUZA NETO &amp; </w:t>
                      </w:r>
                    </w:p>
                    <w:p w14:paraId="49218982" w14:textId="77777777" w:rsidR="00625450" w:rsidRDefault="00000000">
                      <w:pPr>
                        <w:widowControl w:val="0"/>
                        <w:tabs>
                          <w:tab w:val="start" w:pos="98.05pt"/>
                        </w:tabs>
                        <w:autoSpaceDE w:val="0"/>
                        <w:spacing w:after="0pt" w:line="11.40pt" w:lineRule="auto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66FF"/>
                          <w:sz w:val="12"/>
                          <w:szCs w:val="12"/>
                        </w:rPr>
                        <w:t xml:space="preserve">                                        SOUZA LTDA - CNPJ: 37.443.074/0001-02 - Av. Fernando Correa da Costa, 7.421 - Bairro São José - Cep:78080-535 - Cuiabá - MT</w:t>
                      </w:r>
                    </w:p>
                    <w:p w14:paraId="26A518B8" w14:textId="77777777" w:rsidR="00625450" w:rsidRDefault="00000000">
                      <w:pPr>
                        <w:widowControl w:val="0"/>
                        <w:tabs>
                          <w:tab w:val="start" w:pos="95.20pt"/>
                        </w:tabs>
                        <w:autoSpaceDE w:val="0"/>
                        <w:spacing w:after="0pt" w:line="11.40pt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66FF"/>
                          <w:sz w:val="12"/>
                          <w:szCs w:val="12"/>
                        </w:rPr>
                        <w:t>Inscrição Estadual: Isento Inscrição Municipal: 45184 - Fone/Fax: (65) 3634-3893 / 3634-3774 - E-mail de contato: agroanalise@agroanalise.com.br</w:t>
                      </w:r>
                    </w:p>
                    <w:p w14:paraId="26B2122D" w14:textId="77777777" w:rsidR="00625450" w:rsidRDefault="00000000">
                      <w:pPr>
                        <w:jc w:val="center"/>
                      </w:pPr>
                    </w:p>
                  </wne:txbxContent>
                </wp:txbx>
                <wp:bodyPr vert="horz" wrap="square" lIns="0" tIns="0" rIns="0" bIns="0" anchor="t" anchorCtr="0" compatLnSpc="0">
                  <a:noAutofit/>
                </wp:bodyPr>
              </wp:wsp>
            </a:graphicData>
          </a:graphic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08E9113" w14:textId="77777777" w:rsidR="005D6AE8" w:rsidRDefault="005D6AE8">
      <w:pPr>
        <w:spacing w:after="0pt"/>
      </w:pPr>
      <w:r>
        <w:rPr>
          <w:color w:val="000000"/>
        </w:rPr>
        <w:separator/>
      </w:r>
    </w:p>
  </w:footnote>
  <w:footnote w:type="continuationSeparator" w:id="0">
    <w:p w14:paraId="2DB71939" w14:textId="77777777" w:rsidR="005D6AE8" w:rsidRDefault="005D6AE8">
      <w:pPr>
        <w:spacing w:after="0p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5D"/>
    <w:rsid w:val="000718E6"/>
    <w:rsid w:val="000E07C5"/>
    <w:rsid w:val="000F053D"/>
    <w:rsid w:val="000F5597"/>
    <w:rsid w:val="00130A84"/>
    <w:rsid w:val="0016197B"/>
    <w:rsid w:val="001C14F7"/>
    <w:rsid w:val="001D375D"/>
    <w:rsid w:val="002802DD"/>
    <w:rsid w:val="00304398"/>
    <w:rsid w:val="00330C48"/>
    <w:rsid w:val="00382698"/>
    <w:rsid w:val="00534858"/>
    <w:rsid w:val="005A691D"/>
    <w:rsid w:val="005D6AE8"/>
    <w:rsid w:val="00653709"/>
    <w:rsid w:val="00690E16"/>
    <w:rsid w:val="007F39A9"/>
    <w:rsid w:val="008B2873"/>
    <w:rsid w:val="008C0496"/>
    <w:rsid w:val="008E1257"/>
    <w:rsid w:val="00913F17"/>
    <w:rsid w:val="0092676E"/>
    <w:rsid w:val="00946C74"/>
    <w:rsid w:val="009637A9"/>
    <w:rsid w:val="0097512C"/>
    <w:rsid w:val="009A7530"/>
    <w:rsid w:val="00A03641"/>
    <w:rsid w:val="00A16928"/>
    <w:rsid w:val="00A377EE"/>
    <w:rsid w:val="00A863BB"/>
    <w:rsid w:val="00AE661A"/>
    <w:rsid w:val="00B74450"/>
    <w:rsid w:val="00B814A0"/>
    <w:rsid w:val="00BB2771"/>
    <w:rsid w:val="00BE2D02"/>
    <w:rsid w:val="00BE3FE9"/>
    <w:rsid w:val="00C43638"/>
    <w:rsid w:val="00C61508"/>
    <w:rsid w:val="00CE74E5"/>
    <w:rsid w:val="00D35C69"/>
    <w:rsid w:val="00D625A1"/>
    <w:rsid w:val="00DB4DB6"/>
    <w:rsid w:val="00E1061F"/>
    <w:rsid w:val="00E2644A"/>
    <w:rsid w:val="00E42E29"/>
    <w:rsid w:val="00E450BA"/>
    <w:rsid w:val="00F23DC4"/>
    <w:rsid w:val="00FC7EFF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6DE6D"/>
  <w15:docId w15:val="{286FEBF7-5649-4BC4-A030-1355015BEB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pt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225.65pt"/>
        <w:tab w:val="end" w:pos="451.30pt"/>
      </w:tabs>
      <w:spacing w:after="0pt"/>
    </w:pPr>
  </w:style>
  <w:style w:type="character" w:customStyle="1" w:styleId="CabealhoChar">
    <w:name w:val="Cabeçalho Char"/>
    <w:basedOn w:val="Fontepargpadro"/>
    <w:rPr>
      <w:sz w:val="22"/>
      <w:szCs w:val="22"/>
    </w:rPr>
  </w:style>
  <w:style w:type="paragraph" w:styleId="Rodap">
    <w:name w:val="footer"/>
    <w:basedOn w:val="Normal"/>
    <w:pPr>
      <w:tabs>
        <w:tab w:val="center" w:pos="225.65pt"/>
        <w:tab w:val="end" w:pos="451.30pt"/>
      </w:tabs>
      <w:spacing w:after="0pt"/>
    </w:pPr>
  </w:style>
  <w:style w:type="character" w:customStyle="1" w:styleId="RodapChar">
    <w:name w:val="Rodapé Char"/>
    <w:basedOn w:val="Fontepargpadro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emf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WINDOWS\system32\Protocolo%5b1%5d%5b1%5d.dot" TargetMode="Externa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Protocolo[1][1].dot</Template>
  <TotalTime>68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Agroanalise</dc:creator>
  <dc:description/>
  <cp:lastModifiedBy>Adams Oliveira</cp:lastModifiedBy>
  <cp:revision>39</cp:revision>
  <dcterms:created xsi:type="dcterms:W3CDTF">2023-07-15T14:38:00Z</dcterms:created>
  <dcterms:modified xsi:type="dcterms:W3CDTF">2023-12-01T17:28:00Z</dcterms:modified>
</cp:coreProperties>
</file>